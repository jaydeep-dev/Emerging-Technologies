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E4E8" w14:textId="1593BF56" w:rsidR="004C1DBE" w:rsidRDefault="007316A7" w:rsidP="004C1DBE">
      <w:pPr>
        <w:pStyle w:val="Title"/>
        <w:jc w:val="center"/>
      </w:pPr>
      <w:r>
        <w:t>Emerging technologies</w:t>
      </w:r>
    </w:p>
    <w:p w14:paraId="4B92903E" w14:textId="461AB53F" w:rsidR="004C1DBE" w:rsidRDefault="001704AF" w:rsidP="004C1DBE">
      <w:pPr>
        <w:pStyle w:val="Subtitle"/>
        <w:jc w:val="center"/>
      </w:pPr>
      <w:r>
        <w:t>Jaydeep</w:t>
      </w:r>
      <w:r w:rsidR="007316A7">
        <w:t xml:space="preserve"> </w:t>
      </w:r>
      <w:r>
        <w:t>Modha</w:t>
      </w:r>
    </w:p>
    <w:p w14:paraId="116332E3" w14:textId="698B299B" w:rsidR="007316A7" w:rsidRDefault="007316A7" w:rsidP="001D6D02">
      <w:pPr>
        <w:pStyle w:val="Heading1"/>
      </w:pPr>
      <w:r>
        <w:t>Exercise 1</w:t>
      </w:r>
    </w:p>
    <w:p w14:paraId="4606C130" w14:textId="7732133E" w:rsidR="007316A7" w:rsidRDefault="007316A7" w:rsidP="007316A7">
      <w:r>
        <w:t>Added my game programming courses as routes in the list</w:t>
      </w:r>
    </w:p>
    <w:p w14:paraId="3F22B54D" w14:textId="165E6C4F" w:rsidR="007316A7" w:rsidRDefault="007316A7" w:rsidP="007316A7">
      <w:r w:rsidRPr="007316A7">
        <w:drawing>
          <wp:inline distT="0" distB="0" distL="0" distR="0" wp14:anchorId="3F6DBD1C" wp14:editId="33221FF4">
            <wp:extent cx="5943600" cy="1597660"/>
            <wp:effectExtent l="0" t="0" r="0" b="2540"/>
            <wp:docPr id="4313973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734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0A5E" w14:textId="0BFF93F8" w:rsidR="007316A7" w:rsidRDefault="007316A7" w:rsidP="007316A7">
      <w:r>
        <w:t>Linked the routes to the actual function to return appropriate data when clicked</w:t>
      </w:r>
    </w:p>
    <w:p w14:paraId="2E95204D" w14:textId="2F7AC91B" w:rsidR="007316A7" w:rsidRDefault="007316A7" w:rsidP="007316A7">
      <w:r w:rsidRPr="007316A7">
        <w:drawing>
          <wp:inline distT="0" distB="0" distL="0" distR="0" wp14:anchorId="1481EEB2" wp14:editId="3E552E94">
            <wp:extent cx="5943600" cy="843280"/>
            <wp:effectExtent l="0" t="0" r="0" b="0"/>
            <wp:docPr id="116143769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7691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F98D" w14:textId="1D4CA834" w:rsidR="007316A7" w:rsidRDefault="007316A7" w:rsidP="007316A7">
      <w:r>
        <w:t>The returned data of all elements</w:t>
      </w:r>
    </w:p>
    <w:p w14:paraId="6F7DFE8A" w14:textId="6FF4827C" w:rsidR="007316A7" w:rsidRDefault="007316A7" w:rsidP="007316A7">
      <w:r w:rsidRPr="007316A7">
        <w:drawing>
          <wp:inline distT="0" distB="0" distL="0" distR="0" wp14:anchorId="123ED193" wp14:editId="4FFCFFC0">
            <wp:extent cx="2195850" cy="2991621"/>
            <wp:effectExtent l="0" t="0" r="0" b="0"/>
            <wp:docPr id="1066354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431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436" cy="29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6CB" w14:textId="1AC80E21" w:rsidR="007316A7" w:rsidRDefault="007316A7" w:rsidP="001D6D02">
      <w:pPr>
        <w:pStyle w:val="Heading1"/>
      </w:pPr>
      <w:r>
        <w:lastRenderedPageBreak/>
        <w:t>Exercise 2</w:t>
      </w:r>
    </w:p>
    <w:p w14:paraId="058D9911" w14:textId="3C0B86D1" w:rsidR="007316A7" w:rsidRDefault="007316A7" w:rsidP="007316A7">
      <w:r>
        <w:t>Removed the commented line of if condition to prevent unauthorized users from looking into list of articles</w:t>
      </w:r>
    </w:p>
    <w:p w14:paraId="2824F64D" w14:textId="11FE185E" w:rsidR="007316A7" w:rsidRDefault="007316A7" w:rsidP="007316A7">
      <w:r w:rsidRPr="007316A7">
        <w:drawing>
          <wp:inline distT="0" distB="0" distL="0" distR="0" wp14:anchorId="5BF99900" wp14:editId="7D9F8162">
            <wp:extent cx="3982006" cy="2305372"/>
            <wp:effectExtent l="0" t="0" r="0" b="0"/>
            <wp:docPr id="13076015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157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125C" w14:textId="7FFDDBEA" w:rsidR="007316A7" w:rsidRDefault="007316A7" w:rsidP="007316A7">
      <w:r>
        <w:t xml:space="preserve">Added </w:t>
      </w:r>
      <w:proofErr w:type="spellStart"/>
      <w:r>
        <w:t>requireLogin</w:t>
      </w:r>
      <w:proofErr w:type="spellEnd"/>
      <w:r>
        <w:t xml:space="preserve"> middleware to access the list of articles from database</w:t>
      </w:r>
    </w:p>
    <w:p w14:paraId="6D449B99" w14:textId="030F0E9E" w:rsidR="007316A7" w:rsidRPr="007316A7" w:rsidRDefault="007316A7" w:rsidP="007316A7">
      <w:r w:rsidRPr="007316A7">
        <w:drawing>
          <wp:inline distT="0" distB="0" distL="0" distR="0" wp14:anchorId="73B079CB" wp14:editId="50FF7B7D">
            <wp:extent cx="4725059" cy="905001"/>
            <wp:effectExtent l="0" t="0" r="0" b="9525"/>
            <wp:docPr id="300081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153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A7" w:rsidRPr="00731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1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E2309"/>
    <w:multiLevelType w:val="multilevel"/>
    <w:tmpl w:val="D49C0142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439447594">
    <w:abstractNumId w:val="1"/>
  </w:num>
  <w:num w:numId="2" w16cid:durableId="474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A7"/>
    <w:rsid w:val="001704AF"/>
    <w:rsid w:val="001D6D02"/>
    <w:rsid w:val="004A4213"/>
    <w:rsid w:val="004C1DBE"/>
    <w:rsid w:val="006443D3"/>
    <w:rsid w:val="007316A7"/>
    <w:rsid w:val="00B564BD"/>
    <w:rsid w:val="00F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B099B"/>
  <w15:chartTrackingRefBased/>
  <w15:docId w15:val="{F6A9338C-7A7B-4108-8FFD-976B4E36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de\Documents\Custom%20Office%20Templates\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A83F9-37A3-412B-BC83-0866C8E4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7</TotalTime>
  <Pages>2</Pages>
  <Words>65</Words>
  <Characters>347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 Blade</dc:creator>
  <cp:keywords/>
  <dc:description/>
  <cp:lastModifiedBy>Jaydeep Modha</cp:lastModifiedBy>
  <cp:revision>3</cp:revision>
  <dcterms:created xsi:type="dcterms:W3CDTF">2025-01-23T00:17:00Z</dcterms:created>
  <dcterms:modified xsi:type="dcterms:W3CDTF">2025-01-23T00:25:00Z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39bbef1d-621b-4beb-8c3d-ecf3a65b2c04</vt:lpwstr>
  </property>
</Properties>
</file>