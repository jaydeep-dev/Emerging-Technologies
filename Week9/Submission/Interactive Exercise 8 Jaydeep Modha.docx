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60A93" w14:textId="65F673B5" w:rsidR="004C1DBE" w:rsidRDefault="00E84F5C" w:rsidP="004C1DBE">
      <w:pPr>
        <w:pStyle w:val="Title"/>
        <w:jc w:val="center"/>
      </w:pPr>
      <w:r>
        <w:t>Interactive Exercise 8</w:t>
      </w:r>
    </w:p>
    <w:p w14:paraId="1E409886" w14:textId="3833FFCD" w:rsidR="004C1DBE" w:rsidRDefault="001704AF" w:rsidP="004C1DBE">
      <w:pPr>
        <w:pStyle w:val="Subtitle"/>
        <w:jc w:val="center"/>
      </w:pPr>
      <w:r>
        <w:t>Jaydeep</w:t>
      </w:r>
      <w:r w:rsidR="00E84F5C">
        <w:t xml:space="preserve"> </w:t>
      </w:r>
      <w:r>
        <w:t>Modha</w:t>
      </w:r>
    </w:p>
    <w:p w14:paraId="378985E8" w14:textId="364AF9F2" w:rsidR="00E84F5C" w:rsidRDefault="00E84F5C" w:rsidP="00E84F5C">
      <w:r>
        <w:t>Exercise 1:</w:t>
      </w:r>
    </w:p>
    <w:p w14:paraId="39E6DE4E" w14:textId="0B44F5FD" w:rsidR="00E84F5C" w:rsidRDefault="00E84F5C" w:rsidP="00E84F5C">
      <w:r>
        <w:t>AND Operation</w:t>
      </w:r>
    </w:p>
    <w:p w14:paraId="071052A7" w14:textId="08576164" w:rsidR="00E84F5C" w:rsidRDefault="00E84F5C" w:rsidP="00E84F5C">
      <w:r w:rsidRPr="00E84F5C">
        <w:drawing>
          <wp:inline distT="0" distB="0" distL="0" distR="0" wp14:anchorId="1B3FFB58" wp14:editId="5970A495">
            <wp:extent cx="5943600" cy="2859405"/>
            <wp:effectExtent l="0" t="0" r="0" b="0"/>
            <wp:docPr id="51972893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728934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AFD3E" w14:textId="70A8F562" w:rsidR="00E84F5C" w:rsidRDefault="00E84F5C" w:rsidP="00E84F5C">
      <w:r>
        <w:t>OR Operation</w:t>
      </w:r>
    </w:p>
    <w:p w14:paraId="0C506580" w14:textId="5620352A" w:rsidR="00E84F5C" w:rsidRDefault="00E84F5C" w:rsidP="00E84F5C">
      <w:r w:rsidRPr="00E84F5C">
        <w:drawing>
          <wp:inline distT="0" distB="0" distL="0" distR="0" wp14:anchorId="2CA47C0D" wp14:editId="70923E04">
            <wp:extent cx="5943600" cy="3112770"/>
            <wp:effectExtent l="0" t="0" r="0" b="0"/>
            <wp:docPr id="148010933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109330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702BE" w14:textId="77777777" w:rsidR="00E84F5C" w:rsidRDefault="00E84F5C" w:rsidP="00E84F5C"/>
    <w:p w14:paraId="3D485A5D" w14:textId="6A9509F6" w:rsidR="00E84F5C" w:rsidRDefault="00E84F5C" w:rsidP="00E84F5C">
      <w:r>
        <w:lastRenderedPageBreak/>
        <w:t>Exercise 2:</w:t>
      </w:r>
    </w:p>
    <w:p w14:paraId="2229586E" w14:textId="7D8DA037" w:rsidR="00E84F5C" w:rsidRDefault="00E84F5C" w:rsidP="00E84F5C">
      <w:r>
        <w:t>XOR Operation</w:t>
      </w:r>
    </w:p>
    <w:p w14:paraId="32693318" w14:textId="1361409B" w:rsidR="00E84F5C" w:rsidRDefault="00E84F5C" w:rsidP="00E84F5C">
      <w:r w:rsidRPr="00E84F5C">
        <w:drawing>
          <wp:inline distT="0" distB="0" distL="0" distR="0" wp14:anchorId="14F82685" wp14:editId="2FD301E5">
            <wp:extent cx="5943600" cy="1179195"/>
            <wp:effectExtent l="0" t="0" r="0" b="1905"/>
            <wp:docPr id="538163963" name="Picture 1" descr="A black screen with many small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163963" name="Picture 1" descr="A black screen with many small line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C7F22" w14:textId="0A00489A" w:rsidR="00FF75AB" w:rsidRDefault="00FF75AB" w:rsidP="00E84F5C">
      <w:r>
        <w:t>Interactive Exercise:</w:t>
      </w:r>
    </w:p>
    <w:p w14:paraId="0E8DF955" w14:textId="747EE03C" w:rsidR="00FF75AB" w:rsidRPr="00E84F5C" w:rsidRDefault="00FF75AB" w:rsidP="00E84F5C">
      <w:r w:rsidRPr="00FF75AB">
        <w:drawing>
          <wp:inline distT="0" distB="0" distL="0" distR="0" wp14:anchorId="426D4306" wp14:editId="14B1E1F5">
            <wp:extent cx="5943600" cy="5657215"/>
            <wp:effectExtent l="0" t="0" r="0" b="635"/>
            <wp:docPr id="4637329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73297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75AB" w:rsidRPr="00E84F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4319F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74E2309"/>
    <w:multiLevelType w:val="multilevel"/>
    <w:tmpl w:val="D49C0142"/>
    <w:lvl w:ilvl="0">
      <w:start w:val="1"/>
      <w:numFmt w:val="decimal"/>
      <w:lvlText w:val="%1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 w16cid:durableId="439447594">
    <w:abstractNumId w:val="1"/>
  </w:num>
  <w:num w:numId="2" w16cid:durableId="47415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F5C"/>
    <w:rsid w:val="001704AF"/>
    <w:rsid w:val="004A4213"/>
    <w:rsid w:val="004C1DBE"/>
    <w:rsid w:val="00AC318B"/>
    <w:rsid w:val="00B564BD"/>
    <w:rsid w:val="00E84F5C"/>
    <w:rsid w:val="00FF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019F49"/>
  <w15:chartTrackingRefBased/>
  <w15:docId w15:val="{05ED7195-2588-4EB2-8ABF-BB2021FB2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D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1D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D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1D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1D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D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1D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1D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1D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D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1D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1D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1D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1D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D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1D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1D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1D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1D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D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D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1D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1D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1D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1D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1D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1D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D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1D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yde\Documents\Custom%20Office%20Templates\Lab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Lab Template.dotx</Template>
  <TotalTime>15</TotalTime>
  <Pages>2</Pages>
  <Words>19</Words>
  <Characters>114</Characters>
  <Application>Microsoft Office Word</Application>
  <DocSecurity>0</DocSecurity>
  <Lines>16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 Blade</dc:creator>
  <cp:keywords/>
  <dc:description/>
  <cp:lastModifiedBy>Jaydeep Modha</cp:lastModifiedBy>
  <cp:revision>1</cp:revision>
  <dcterms:created xsi:type="dcterms:W3CDTF">2025-03-12T23:39:00Z</dcterms:created>
  <dcterms:modified xsi:type="dcterms:W3CDTF">2025-03-12T23:54:00Z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796f2eed-b894-4a1e-af35-4a6edb369a3d</vt:lpwstr>
  </property>
</Properties>
</file>