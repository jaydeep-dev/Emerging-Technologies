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6A4E3" w14:textId="66B725B5" w:rsidR="004C1DBE" w:rsidRDefault="006B3F2F" w:rsidP="004C1DBE">
      <w:pPr>
        <w:pStyle w:val="Title"/>
        <w:jc w:val="center"/>
      </w:pPr>
      <w:r>
        <w:t>Interactive Exercise 5</w:t>
      </w:r>
    </w:p>
    <w:p w14:paraId="7D305E98" w14:textId="6211D47B" w:rsidR="004C1DBE" w:rsidRDefault="001704AF" w:rsidP="004C1DBE">
      <w:pPr>
        <w:pStyle w:val="Subtitle"/>
        <w:jc w:val="center"/>
      </w:pPr>
      <w:r>
        <w:t>Jaydeep</w:t>
      </w:r>
      <w:r w:rsidR="006B3F2F">
        <w:t xml:space="preserve"> </w:t>
      </w:r>
      <w:r>
        <w:t>Modha</w:t>
      </w:r>
    </w:p>
    <w:p w14:paraId="702D1CCA" w14:textId="4D6595FE" w:rsidR="006B3F2F" w:rsidRDefault="006B3F2F" w:rsidP="006B3F2F">
      <w:r>
        <w:t>Running the provided zip with one student's data</w:t>
      </w:r>
    </w:p>
    <w:p w14:paraId="41FCBFCA" w14:textId="372F230A" w:rsidR="006B3F2F" w:rsidRDefault="006B3F2F" w:rsidP="006B3F2F">
      <w:r w:rsidRPr="006B3F2F">
        <w:drawing>
          <wp:inline distT="0" distB="0" distL="0" distR="0" wp14:anchorId="2660077B" wp14:editId="41B9E187">
            <wp:extent cx="5943600" cy="1338580"/>
            <wp:effectExtent l="0" t="0" r="0" b="0"/>
            <wp:docPr id="1438548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5480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9090" w14:textId="228144C6" w:rsidR="006B3F2F" w:rsidRDefault="006B3F2F" w:rsidP="006B3F2F">
      <w:r>
        <w:t>Update query in GraphiQL</w:t>
      </w:r>
      <w:r>
        <w:br/>
      </w:r>
      <w:r w:rsidRPr="006B3F2F">
        <w:drawing>
          <wp:inline distT="0" distB="0" distL="0" distR="0" wp14:anchorId="543837AB" wp14:editId="1D54B829">
            <wp:extent cx="5943600" cy="3194685"/>
            <wp:effectExtent l="0" t="0" r="0" b="5715"/>
            <wp:docPr id="1648752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520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D845" w14:textId="20F0D69D" w:rsidR="006B3F2F" w:rsidRDefault="006B3F2F" w:rsidP="006B3F2F">
      <w:r>
        <w:t>Reflected result after a refetch</w:t>
      </w:r>
      <w:r>
        <w:br/>
      </w:r>
      <w:r w:rsidRPr="006B3F2F">
        <w:drawing>
          <wp:inline distT="0" distB="0" distL="0" distR="0" wp14:anchorId="52661429" wp14:editId="7AAAB608">
            <wp:extent cx="5943600" cy="1094740"/>
            <wp:effectExtent l="0" t="0" r="0" b="0"/>
            <wp:docPr id="1782135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351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0A9E" w14:textId="77777777" w:rsidR="00B572D2" w:rsidRDefault="00B572D2" w:rsidP="006B3F2F"/>
    <w:p w14:paraId="57B9011D" w14:textId="77777777" w:rsidR="00B572D2" w:rsidRDefault="00B572D2" w:rsidP="006B3F2F"/>
    <w:p w14:paraId="7FB2300D" w14:textId="4205130F" w:rsidR="006B3F2F" w:rsidRDefault="006B3F2F" w:rsidP="006B3F2F">
      <w:r>
        <w:lastRenderedPageBreak/>
        <w:t>Added delete button</w:t>
      </w:r>
    </w:p>
    <w:p w14:paraId="18B44A23" w14:textId="523C064A" w:rsidR="006B3F2F" w:rsidRDefault="006B3F2F" w:rsidP="006B3F2F">
      <w:r w:rsidRPr="006B3F2F">
        <w:drawing>
          <wp:inline distT="0" distB="0" distL="0" distR="0" wp14:anchorId="63CA3606" wp14:editId="0BD8C85A">
            <wp:extent cx="5943600" cy="1195070"/>
            <wp:effectExtent l="0" t="0" r="0" b="5080"/>
            <wp:docPr id="16491585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15859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FC83" w14:textId="0DA5F03F" w:rsidR="00B572D2" w:rsidRDefault="00B572D2" w:rsidP="006B3F2F">
      <w:r>
        <w:t>After clicking the delete button</w:t>
      </w:r>
    </w:p>
    <w:p w14:paraId="53313336" w14:textId="030C3E86" w:rsidR="00B572D2" w:rsidRDefault="00B572D2" w:rsidP="006B3F2F">
      <w:r w:rsidRPr="00B572D2">
        <w:drawing>
          <wp:inline distT="0" distB="0" distL="0" distR="0" wp14:anchorId="07C75DE5" wp14:editId="6F6EC32F">
            <wp:extent cx="5943600" cy="1978660"/>
            <wp:effectExtent l="0" t="0" r="0" b="2540"/>
            <wp:docPr id="14268005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0056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EBA1" w14:textId="419DACAF" w:rsidR="00B572D2" w:rsidRPr="006B3F2F" w:rsidRDefault="00B572D2" w:rsidP="006B3F2F">
      <w:r>
        <w:t>Validation confirmed using MongoDB Compass</w:t>
      </w:r>
      <w:r>
        <w:br/>
      </w:r>
      <w:r w:rsidRPr="00B572D2">
        <w:drawing>
          <wp:inline distT="0" distB="0" distL="0" distR="0" wp14:anchorId="6BBBDB39" wp14:editId="07922BC6">
            <wp:extent cx="5943600" cy="3491230"/>
            <wp:effectExtent l="0" t="0" r="0" b="0"/>
            <wp:docPr id="5338687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6876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2D2" w:rsidRPr="006B3F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4319F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74E2309"/>
    <w:multiLevelType w:val="multilevel"/>
    <w:tmpl w:val="D49C0142"/>
    <w:lvl w:ilvl="0">
      <w:start w:val="1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439447594">
    <w:abstractNumId w:val="1"/>
  </w:num>
  <w:num w:numId="2" w16cid:durableId="47415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2F"/>
    <w:rsid w:val="001704AF"/>
    <w:rsid w:val="004A4213"/>
    <w:rsid w:val="004C1DBE"/>
    <w:rsid w:val="006B3F2F"/>
    <w:rsid w:val="00B564BD"/>
    <w:rsid w:val="00B572D2"/>
    <w:rsid w:val="00EB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52E1AB"/>
  <w15:chartTrackingRefBased/>
  <w15:docId w15:val="{FE1D9AFD-0CAB-4D4A-AFD9-2C5C16F1A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D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D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D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D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D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D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D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D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D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D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yde\Documents\Custom%20Office%20Templates\Lab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 Template.dotx</Template>
  <TotalTime>14</TotalTime>
  <Pages>2</Pages>
  <Words>35</Words>
  <Characters>205</Characters>
  <Application>Microsoft Office Word</Application>
  <DocSecurity>0</DocSecurity>
  <Lines>16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 Blade</dc:creator>
  <cp:keywords/>
  <dc:description/>
  <cp:lastModifiedBy>Jaydeep Modha</cp:lastModifiedBy>
  <cp:revision>1</cp:revision>
  <dcterms:created xsi:type="dcterms:W3CDTF">2025-02-18T18:34:00Z</dcterms:created>
  <dcterms:modified xsi:type="dcterms:W3CDTF">2025-02-18T18:48:00Z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386eaef2-c06c-43f4-a94c-ab6f67934e0a</vt:lpwstr>
  </property>
</Properties>
</file>