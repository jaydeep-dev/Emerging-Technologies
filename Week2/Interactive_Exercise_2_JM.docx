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ABAA8" w14:textId="174F987E" w:rsidR="004C1DBE" w:rsidRDefault="00CA0997" w:rsidP="004C1DBE">
      <w:pPr>
        <w:pStyle w:val="Title"/>
        <w:jc w:val="center"/>
      </w:pPr>
      <w:r>
        <w:t>COMP 308 Emerging Technologies</w:t>
      </w:r>
    </w:p>
    <w:p w14:paraId="0C379880" w14:textId="2182FDF9" w:rsidR="004C1DBE" w:rsidRDefault="001704AF" w:rsidP="004C1DBE">
      <w:pPr>
        <w:pStyle w:val="Subtitle"/>
        <w:jc w:val="center"/>
      </w:pPr>
      <w:r>
        <w:t>Jaydeep</w:t>
      </w:r>
      <w:r w:rsidR="00CA0997">
        <w:t xml:space="preserve"> </w:t>
      </w:r>
      <w:r>
        <w:t>Modha</w:t>
      </w:r>
    </w:p>
    <w:p w14:paraId="6606A13E" w14:textId="303E1375" w:rsidR="00CA0997" w:rsidRDefault="00CA0997" w:rsidP="00CA0997">
      <w:r>
        <w:t>Exercise 1:</w:t>
      </w:r>
    </w:p>
    <w:p w14:paraId="5671294D" w14:textId="73909877" w:rsidR="00CA0997" w:rsidRDefault="00CA0997" w:rsidP="00CA0997">
      <w:r>
        <w:t>Code</w:t>
      </w:r>
      <w:r w:rsidR="00285E13">
        <w:t xml:space="preserve"> &amp; output</w:t>
      </w:r>
    </w:p>
    <w:p w14:paraId="2AC46A8C" w14:textId="5426CF70" w:rsidR="00CA0997" w:rsidRDefault="00285E13" w:rsidP="00CA0997">
      <w:r w:rsidRPr="00285E13">
        <w:rPr>
          <w:noProof/>
        </w:rPr>
        <w:drawing>
          <wp:inline distT="0" distB="0" distL="0" distR="0" wp14:anchorId="6FF0E0FE" wp14:editId="1E3629B0">
            <wp:extent cx="3368036" cy="6524625"/>
            <wp:effectExtent l="0" t="0" r="4445" b="0"/>
            <wp:docPr id="20687861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8616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301" cy="653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68E0" w14:textId="7085A970" w:rsidR="00E96774" w:rsidRDefault="00E96774" w:rsidP="00CA0997">
      <w:r>
        <w:lastRenderedPageBreak/>
        <w:t>Exercise 2:</w:t>
      </w:r>
    </w:p>
    <w:p w14:paraId="7C4AEDE3" w14:textId="38710EE6" w:rsidR="00E96774" w:rsidRDefault="00E96774" w:rsidP="00CA0997">
      <w:r>
        <w:t>Code &amp; output</w:t>
      </w:r>
    </w:p>
    <w:p w14:paraId="3B669F9F" w14:textId="48BACEA0" w:rsidR="00E96774" w:rsidRPr="00CA0997" w:rsidRDefault="00E96774" w:rsidP="00CA0997">
      <w:r w:rsidRPr="00E96774">
        <w:drawing>
          <wp:inline distT="0" distB="0" distL="0" distR="0" wp14:anchorId="4195B80D" wp14:editId="32196E68">
            <wp:extent cx="5943600" cy="3825240"/>
            <wp:effectExtent l="0" t="0" r="0" b="3810"/>
            <wp:docPr id="11234464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4641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774" w:rsidRPr="00CA0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19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4E2309"/>
    <w:multiLevelType w:val="multilevel"/>
    <w:tmpl w:val="D49C0142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439447594">
    <w:abstractNumId w:val="1"/>
  </w:num>
  <w:num w:numId="2" w16cid:durableId="4741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97"/>
    <w:rsid w:val="001704AF"/>
    <w:rsid w:val="00284B1C"/>
    <w:rsid w:val="00285E13"/>
    <w:rsid w:val="004A4213"/>
    <w:rsid w:val="004C1DBE"/>
    <w:rsid w:val="00866168"/>
    <w:rsid w:val="00B564BD"/>
    <w:rsid w:val="00CA0997"/>
    <w:rsid w:val="00E9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0DEF1"/>
  <w15:chartTrackingRefBased/>
  <w15:docId w15:val="{7731317C-D05C-4B69-8A9A-E9B38C33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de\Documents\Custom%20Office%20Templates\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Template.dotx</Template>
  <TotalTime>17</TotalTime>
  <Pages>2</Pages>
  <Words>16</Words>
  <Characters>81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 Blade</dc:creator>
  <cp:keywords/>
  <dc:description/>
  <cp:lastModifiedBy>Jaydeep Modha</cp:lastModifiedBy>
  <cp:revision>2</cp:revision>
  <dcterms:created xsi:type="dcterms:W3CDTF">2025-01-16T00:49:00Z</dcterms:created>
  <dcterms:modified xsi:type="dcterms:W3CDTF">2025-01-16T04:16:00Z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ecde74c9-ba6a-4ec9-8759-fd152e41ae89</vt:lpwstr>
  </property>
</Properties>
</file>