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A9FEA" w14:textId="15BAF277" w:rsidR="004C1DBE" w:rsidRDefault="00F4251D" w:rsidP="004C1DBE">
      <w:pPr>
        <w:pStyle w:val="Title"/>
        <w:jc w:val="center"/>
      </w:pPr>
      <w:r>
        <w:t>Emerging Technologies</w:t>
      </w:r>
    </w:p>
    <w:p w14:paraId="4FB59379" w14:textId="1F490248" w:rsidR="004C1DBE" w:rsidRDefault="001704AF" w:rsidP="004C1DBE">
      <w:pPr>
        <w:pStyle w:val="Subtitle"/>
        <w:jc w:val="center"/>
      </w:pPr>
      <w:r>
        <w:t>Jaydeep</w:t>
      </w:r>
      <w:r w:rsidR="00F4251D">
        <w:t xml:space="preserve"> </w:t>
      </w:r>
      <w:r>
        <w:t>Modha</w:t>
      </w:r>
    </w:p>
    <w:p w14:paraId="1ACCF1E1" w14:textId="5F26699F" w:rsidR="00F4251D" w:rsidRDefault="00F4251D" w:rsidP="00F4251D">
      <w:r>
        <w:t>Current student data</w:t>
      </w:r>
    </w:p>
    <w:p w14:paraId="5538FCEC" w14:textId="3F09A39F" w:rsidR="00F4251D" w:rsidRPr="00F4251D" w:rsidRDefault="00F4251D" w:rsidP="00F4251D">
      <w:r w:rsidRPr="00F4251D">
        <w:drawing>
          <wp:inline distT="0" distB="0" distL="0" distR="0" wp14:anchorId="6FD6D743" wp14:editId="1920DFCB">
            <wp:extent cx="5943600" cy="1520190"/>
            <wp:effectExtent l="0" t="0" r="0" b="3810"/>
            <wp:docPr id="1527827549" name="Picture 1" descr="A blue and black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7549" name="Picture 1" descr="A blue and black box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4663" w14:textId="5757FA1B" w:rsidR="00F4251D" w:rsidRDefault="00F4251D" w:rsidP="00F4251D">
      <w:r>
        <w:t xml:space="preserve">Updated Data in </w:t>
      </w:r>
      <w:proofErr w:type="spellStart"/>
      <w:r>
        <w:t>Graphql</w:t>
      </w:r>
      <w:proofErr w:type="spellEnd"/>
    </w:p>
    <w:p w14:paraId="4404B143" w14:textId="40AA159D" w:rsidR="00F4251D" w:rsidRDefault="00F4251D" w:rsidP="00F4251D">
      <w:r w:rsidRPr="00F4251D">
        <w:drawing>
          <wp:inline distT="0" distB="0" distL="0" distR="0" wp14:anchorId="580BF7FC" wp14:editId="093222BC">
            <wp:extent cx="5943600" cy="3602990"/>
            <wp:effectExtent l="0" t="0" r="0" b="0"/>
            <wp:docPr id="1593494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49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661B" w14:textId="5FE99A9B" w:rsidR="00F4251D" w:rsidRDefault="00F4251D" w:rsidP="00F4251D">
      <w:r>
        <w:t xml:space="preserve">Update reflected after a </w:t>
      </w:r>
      <w:proofErr w:type="spellStart"/>
      <w:r>
        <w:t>refetch</w:t>
      </w:r>
      <w:proofErr w:type="spellEnd"/>
    </w:p>
    <w:p w14:paraId="00EDA731" w14:textId="5694FB8A" w:rsidR="00F4251D" w:rsidRDefault="00F4251D" w:rsidP="00F4251D">
      <w:r w:rsidRPr="00F4251D">
        <w:lastRenderedPageBreak/>
        <w:drawing>
          <wp:inline distT="0" distB="0" distL="0" distR="0" wp14:anchorId="2C82D3E5" wp14:editId="2674C5F7">
            <wp:extent cx="5943600" cy="2044700"/>
            <wp:effectExtent l="0" t="0" r="0" b="0"/>
            <wp:docPr id="863398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84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8B1" w14:textId="43DF1633" w:rsidR="00F4251D" w:rsidRDefault="00F4251D" w:rsidP="00F4251D">
      <w:r>
        <w:t xml:space="preserve">Delete function in </w:t>
      </w:r>
      <w:proofErr w:type="spellStart"/>
      <w:r>
        <w:t>graphql</w:t>
      </w:r>
      <w:proofErr w:type="spellEnd"/>
    </w:p>
    <w:p w14:paraId="65619FE7" w14:textId="0019659B" w:rsidR="00F4251D" w:rsidRDefault="00F4251D" w:rsidP="00F4251D">
      <w:r w:rsidRPr="00F4251D">
        <w:drawing>
          <wp:inline distT="0" distB="0" distL="0" distR="0" wp14:anchorId="695B92A5" wp14:editId="67B9AE36">
            <wp:extent cx="5943600" cy="3602990"/>
            <wp:effectExtent l="0" t="0" r="0" b="0"/>
            <wp:docPr id="467230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06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DC65" w14:textId="2A322F90" w:rsidR="00F4251D" w:rsidRDefault="00F4251D" w:rsidP="00F4251D">
      <w:r>
        <w:t xml:space="preserve">Delete function reflected after a </w:t>
      </w:r>
      <w:proofErr w:type="spellStart"/>
      <w:r>
        <w:t>refetch</w:t>
      </w:r>
      <w:proofErr w:type="spellEnd"/>
    </w:p>
    <w:p w14:paraId="4E39D26C" w14:textId="0C1C60A9" w:rsidR="00F4251D" w:rsidRDefault="00F4251D" w:rsidP="00F4251D">
      <w:r w:rsidRPr="00F4251D">
        <w:lastRenderedPageBreak/>
        <w:drawing>
          <wp:inline distT="0" distB="0" distL="0" distR="0" wp14:anchorId="37B4DD81" wp14:editId="24CBF0B8">
            <wp:extent cx="5943600" cy="2117090"/>
            <wp:effectExtent l="0" t="0" r="0" b="0"/>
            <wp:docPr id="1353560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05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020B" w14:textId="6AF08493" w:rsidR="001B1314" w:rsidRDefault="001B1314" w:rsidP="00F4251D">
      <w:r>
        <w:t>Exercise 2</w:t>
      </w:r>
    </w:p>
    <w:p w14:paraId="29C98DF5" w14:textId="4D98F393" w:rsidR="001B1314" w:rsidRDefault="001B1314" w:rsidP="00F4251D">
      <w:r>
        <w:t>Initial state</w:t>
      </w:r>
    </w:p>
    <w:p w14:paraId="4C51C56A" w14:textId="383538CE" w:rsidR="001B1314" w:rsidRDefault="001B1314" w:rsidP="00F4251D">
      <w:r w:rsidRPr="001B1314">
        <w:drawing>
          <wp:inline distT="0" distB="0" distL="0" distR="0" wp14:anchorId="6CD10762" wp14:editId="1EDFD4BA">
            <wp:extent cx="5943600" cy="2230120"/>
            <wp:effectExtent l="0" t="0" r="0" b="0"/>
            <wp:docPr id="605497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979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4A8" w14:textId="5D77DFDD" w:rsidR="001B1314" w:rsidRDefault="001B1314" w:rsidP="00F4251D">
      <w:r>
        <w:t>Adding data</w:t>
      </w:r>
    </w:p>
    <w:p w14:paraId="1432CB52" w14:textId="2E12BACF" w:rsidR="001B1314" w:rsidRDefault="001B1314" w:rsidP="00F4251D">
      <w:r w:rsidRPr="001B1314">
        <w:lastRenderedPageBreak/>
        <w:drawing>
          <wp:inline distT="0" distB="0" distL="0" distR="0" wp14:anchorId="1F955697" wp14:editId="161EA5BE">
            <wp:extent cx="5943600" cy="4801870"/>
            <wp:effectExtent l="0" t="0" r="0" b="0"/>
            <wp:docPr id="1487151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18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7C0C" w14:textId="78252005" w:rsidR="001B1314" w:rsidRDefault="001B1314" w:rsidP="00F4251D">
      <w:r>
        <w:t xml:space="preserve">Added data and </w:t>
      </w:r>
      <w:proofErr w:type="spellStart"/>
      <w:r>
        <w:t>refetched</w:t>
      </w:r>
      <w:proofErr w:type="spellEnd"/>
    </w:p>
    <w:p w14:paraId="138F95D6" w14:textId="31AC377A" w:rsidR="001B1314" w:rsidRDefault="001B1314" w:rsidP="00F4251D">
      <w:r w:rsidRPr="001B1314">
        <w:drawing>
          <wp:inline distT="0" distB="0" distL="0" distR="0" wp14:anchorId="36D9075B" wp14:editId="586EC44D">
            <wp:extent cx="5943600" cy="1640205"/>
            <wp:effectExtent l="0" t="0" r="0" b="0"/>
            <wp:docPr id="2120640135" name="Picture 1" descr="A computer screen shot of a blue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0135" name="Picture 1" descr="A computer screen shot of a blue and white box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B2DC" w14:textId="756E1778" w:rsidR="001B1314" w:rsidRDefault="001B1314" w:rsidP="00F4251D">
      <w:r>
        <w:t xml:space="preserve">After delete and </w:t>
      </w:r>
      <w:proofErr w:type="spellStart"/>
      <w:r>
        <w:t>refetch</w:t>
      </w:r>
      <w:proofErr w:type="spellEnd"/>
    </w:p>
    <w:p w14:paraId="2F36E32B" w14:textId="6B953B92" w:rsidR="001B1314" w:rsidRDefault="001B1314" w:rsidP="00F4251D">
      <w:r w:rsidRPr="001B1314">
        <w:lastRenderedPageBreak/>
        <w:drawing>
          <wp:inline distT="0" distB="0" distL="0" distR="0" wp14:anchorId="571B30C5" wp14:editId="51414055">
            <wp:extent cx="5943600" cy="1798320"/>
            <wp:effectExtent l="0" t="0" r="0" b="0"/>
            <wp:docPr id="667808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87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684" w14:textId="77777777" w:rsidR="00F4251D" w:rsidRPr="00F4251D" w:rsidRDefault="00F4251D" w:rsidP="00F4251D"/>
    <w:sectPr w:rsidR="00F4251D" w:rsidRPr="00F42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1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E2309"/>
    <w:multiLevelType w:val="multilevel"/>
    <w:tmpl w:val="D49C014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439447594">
    <w:abstractNumId w:val="1"/>
  </w:num>
  <w:num w:numId="2" w16cid:durableId="474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1D"/>
    <w:rsid w:val="001704AF"/>
    <w:rsid w:val="001B1314"/>
    <w:rsid w:val="004A4213"/>
    <w:rsid w:val="004C1DBE"/>
    <w:rsid w:val="00736625"/>
    <w:rsid w:val="00B564BD"/>
    <w:rsid w:val="00F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7E177"/>
  <w15:chartTrackingRefBased/>
  <w15:docId w15:val="{AC484B9F-7BCE-401E-BEBD-B4CEDF7A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\Documents\Custom%20Office%20Template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25</TotalTime>
  <Pages>5</Pages>
  <Words>42</Words>
  <Characters>247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Blade</dc:creator>
  <cp:keywords/>
  <dc:description/>
  <cp:lastModifiedBy>Jaydeep Modha</cp:lastModifiedBy>
  <cp:revision>1</cp:revision>
  <dcterms:created xsi:type="dcterms:W3CDTF">2025-02-05T23:45:00Z</dcterms:created>
  <dcterms:modified xsi:type="dcterms:W3CDTF">2025-02-06T00:10:00Z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811a7315-1276-404a-a84e-4ee37b2bb773</vt:lpwstr>
  </property>
</Properties>
</file>